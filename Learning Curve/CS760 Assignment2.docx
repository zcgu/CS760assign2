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67AA7" w14:textId="77777777" w:rsidR="0020769E" w:rsidRDefault="009955DC" w:rsidP="009955DC">
      <w:pPr>
        <w:pStyle w:val="Heading1"/>
        <w:jc w:val="center"/>
      </w:pPr>
      <w:r>
        <w:t>CS760 Assignment2</w:t>
      </w:r>
    </w:p>
    <w:p w14:paraId="16CC5DE5" w14:textId="77777777" w:rsidR="009955DC" w:rsidRDefault="009955DC" w:rsidP="009955DC">
      <w:pPr>
        <w:jc w:val="center"/>
      </w:pPr>
      <w:proofErr w:type="spellStart"/>
      <w:r>
        <w:t>Zhicheng</w:t>
      </w:r>
      <w:proofErr w:type="spellEnd"/>
      <w:r>
        <w:t xml:space="preserve"> </w:t>
      </w:r>
      <w:proofErr w:type="spellStart"/>
      <w:r>
        <w:t>Gu</w:t>
      </w:r>
      <w:bookmarkStart w:id="0" w:name="_GoBack"/>
      <w:bookmarkEnd w:id="0"/>
      <w:proofErr w:type="spellEnd"/>
    </w:p>
    <w:p w14:paraId="393ACC2B" w14:textId="77777777" w:rsidR="009955DC" w:rsidRDefault="009955DC" w:rsidP="009955DC">
      <w:pPr>
        <w:jc w:val="center"/>
      </w:pPr>
      <w:r w:rsidRPr="009955DC">
        <w:drawing>
          <wp:inline distT="0" distB="0" distL="0" distR="0" wp14:anchorId="2AFB93E3" wp14:editId="106530ED">
            <wp:extent cx="4497447" cy="3177903"/>
            <wp:effectExtent l="0" t="0" r="0" b="0"/>
            <wp:docPr id="4" name="Picture 4" descr="../../../../../Desktop/Screen%20Shot%202016-02-02%20at%2010.2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02-02%20at%2010.22.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4299" r="5983" b="12894"/>
                    <a:stretch/>
                  </pic:blipFill>
                  <pic:spPr bwMode="auto">
                    <a:xfrm>
                      <a:off x="0" y="0"/>
                      <a:ext cx="4511665" cy="318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76D62" w14:textId="77777777" w:rsidR="009955DC" w:rsidRDefault="009955DC" w:rsidP="009955DC">
      <w:pPr>
        <w:jc w:val="center"/>
      </w:pPr>
      <w:r w:rsidRPr="009955DC">
        <w:drawing>
          <wp:inline distT="0" distB="0" distL="0" distR="0" wp14:anchorId="1512B630" wp14:editId="09E40ADC">
            <wp:extent cx="4496435" cy="3143139"/>
            <wp:effectExtent l="0" t="0" r="0" b="6985"/>
            <wp:docPr id="3" name="Picture 3" descr="../../../../../Desktop/Screen%20Shot%202016-02-02%20at%2010.21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2-02%20at%2010.21.5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7" t="4012" r="5769" b="13467"/>
                    <a:stretch/>
                  </pic:blipFill>
                  <pic:spPr bwMode="auto">
                    <a:xfrm>
                      <a:off x="0" y="0"/>
                      <a:ext cx="4502752" cy="314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C0152" w14:textId="77777777" w:rsidR="009955DC" w:rsidRDefault="009955DC"/>
    <w:sectPr w:rsidR="009955DC" w:rsidSect="006F08E0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E0"/>
    <w:rsid w:val="0020769E"/>
    <w:rsid w:val="006F08E0"/>
    <w:rsid w:val="009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F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5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CS760 Assignment2.docx</Template>
  <TotalTime>4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Gu</dc:creator>
  <cp:keywords/>
  <dc:description/>
  <cp:lastModifiedBy>Zhicheng Gu</cp:lastModifiedBy>
  <cp:revision>1</cp:revision>
  <cp:lastPrinted>2016-02-03T05:16:00Z</cp:lastPrinted>
  <dcterms:created xsi:type="dcterms:W3CDTF">2016-01-13T02:25:00Z</dcterms:created>
  <dcterms:modified xsi:type="dcterms:W3CDTF">2016-02-03T05:16:00Z</dcterms:modified>
</cp:coreProperties>
</file>